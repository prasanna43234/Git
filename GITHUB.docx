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227C4A11-2986-46D8-899D-A5ACC131DB0A}"/>
            <w:text/>
          </w:sdtPr>
          <w:sdtContent>
            <w:p w:rsidR="002C3133" w:rsidRDefault="00B12813">
              <w:pPr>
                <w:pStyle w:val="Publishwithline"/>
              </w:pPr>
              <w:r>
                <w:t>GITHUB</w:t>
              </w:r>
            </w:p>
          </w:sdtContent>
        </w:sdt>
        <w:p w:rsidR="002C3133" w:rsidRDefault="002C3133">
          <w:pPr>
            <w:pStyle w:val="underline"/>
          </w:pPr>
        </w:p>
        <w:p w:rsidR="002C3133" w:rsidRDefault="009022B9">
          <w:pPr>
            <w:pStyle w:val="PadderBetweenControlandBody"/>
          </w:pPr>
        </w:p>
      </w:sdtContent>
    </w:sdt>
    <w:p w:rsidR="00B12813" w:rsidRDefault="00B12813">
      <w:r>
        <w:t xml:space="preserve">                Git  is a version control system</w:t>
      </w:r>
      <w:r w:rsidR="00A27CC4">
        <w:t xml:space="preserve"> and </w:t>
      </w:r>
      <w:proofErr w:type="spellStart"/>
      <w:r w:rsidR="00A27CC4">
        <w:t>scm</w:t>
      </w:r>
      <w:proofErr w:type="spellEnd"/>
      <w:r>
        <w:t xml:space="preserve"> .It help us to maintain and keep track our source code </w:t>
      </w:r>
      <w:proofErr w:type="spellStart"/>
      <w:r>
        <w:t>history.</w:t>
      </w:r>
      <w:r w:rsidR="002F7BA1">
        <w:t>It</w:t>
      </w:r>
      <w:proofErr w:type="spellEnd"/>
      <w:r w:rsidR="002F7BA1">
        <w:t xml:space="preserve"> is a tool.</w:t>
      </w:r>
    </w:p>
    <w:p w:rsidR="002F7BA1" w:rsidRDefault="002F7BA1">
      <w:r>
        <w:tab/>
      </w:r>
      <w:proofErr w:type="spellStart"/>
      <w:r>
        <w:t>GitHub</w:t>
      </w:r>
      <w:proofErr w:type="spellEnd"/>
      <w:r>
        <w:t xml:space="preserve"> is a cloud based hosting service for git repositories.</w:t>
      </w:r>
    </w:p>
    <w:p w:rsidR="001332FF" w:rsidRDefault="001332FF">
      <w:r>
        <w:tab/>
      </w:r>
      <w:proofErr w:type="gramStart"/>
      <w:r>
        <w:t>1.create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using </w:t>
      </w:r>
      <w:hyperlink r:id="rId5" w:history="1">
        <w:r w:rsidRPr="007F18BA">
          <w:rPr>
            <w:rStyle w:val="Hyperlink"/>
          </w:rPr>
          <w:t>www.GitHub.com</w:t>
        </w:r>
      </w:hyperlink>
    </w:p>
    <w:p w:rsidR="001332FF" w:rsidRDefault="001332FF">
      <w:r>
        <w:tab/>
      </w:r>
      <w:proofErr w:type="gramStart"/>
      <w:r>
        <w:t>2</w:t>
      </w:r>
      <w:r w:rsidRPr="001332FF">
        <w:rPr>
          <w:b/>
        </w:rPr>
        <w:t>.Repository</w:t>
      </w:r>
      <w:r>
        <w:t>:It</w:t>
      </w:r>
      <w:proofErr w:type="gramEnd"/>
      <w:r>
        <w:t xml:space="preserve"> contains a directory named .git where git keeps all of its metadata for the </w:t>
      </w:r>
      <w:proofErr w:type="spellStart"/>
      <w:r>
        <w:t>repository.The</w:t>
      </w:r>
      <w:proofErr w:type="spellEnd"/>
      <w:r>
        <w:t xml:space="preserve"> contents of .git repository are private to git.</w:t>
      </w:r>
      <w:r w:rsidR="004B0657" w:rsidRPr="004B0657">
        <w:t xml:space="preserve"> </w:t>
      </w:r>
    </w:p>
    <w:p w:rsidR="002C3133" w:rsidRDefault="00B12813">
      <w:pPr>
        <w:rPr>
          <w:noProof/>
        </w:rPr>
      </w:pPr>
      <w:r>
        <w:t xml:space="preserve"> </w:t>
      </w:r>
      <w:r w:rsidR="004B0657">
        <w:rPr>
          <w:noProof/>
        </w:rPr>
        <w:tab/>
      </w:r>
      <w:r w:rsidR="004B0657">
        <w:rPr>
          <w:noProof/>
        </w:rPr>
        <w:tab/>
      </w:r>
      <w:r w:rsidR="004B0657">
        <w:rPr>
          <w:noProof/>
        </w:rPr>
        <w:drawing>
          <wp:inline distT="0" distB="0" distL="0" distR="0">
            <wp:extent cx="859155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57" w:rsidRDefault="004B0657">
      <w:r>
        <w:tab/>
      </w:r>
      <w:r>
        <w:tab/>
      </w:r>
      <w:r>
        <w:rPr>
          <w:noProof/>
        </w:rPr>
        <w:drawing>
          <wp:inline distT="0" distB="0" distL="0" distR="0">
            <wp:extent cx="7648575" cy="6143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57" w:rsidRDefault="004B0657" w:rsidP="004B0657">
      <w:pPr>
        <w:ind w:left="720" w:firstLine="720"/>
      </w:pPr>
      <w:r>
        <w:t>After creation of repository it will look like this.</w:t>
      </w:r>
    </w:p>
    <w:p w:rsidR="004B0657" w:rsidRDefault="004B0657">
      <w:r>
        <w:tab/>
      </w:r>
      <w:r>
        <w:tab/>
      </w:r>
      <w:r>
        <w:rPr>
          <w:noProof/>
        </w:rPr>
        <w:drawing>
          <wp:inline distT="0" distB="0" distL="0" distR="0">
            <wp:extent cx="9953625" cy="6067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2" w:rsidRDefault="003D2572">
      <w:r>
        <w:tab/>
      </w:r>
      <w:r>
        <w:tab/>
      </w:r>
      <w:r>
        <w:rPr>
          <w:noProof/>
        </w:rPr>
        <w:drawing>
          <wp:inline distT="0" distB="0" distL="0" distR="0">
            <wp:extent cx="6648450" cy="4838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2" w:rsidRDefault="003D2572">
      <w:r>
        <w:tab/>
      </w:r>
      <w:r>
        <w:tab/>
      </w:r>
      <w:r>
        <w:rPr>
          <w:noProof/>
        </w:rPr>
        <w:drawing>
          <wp:inline distT="0" distB="0" distL="0" distR="0">
            <wp:extent cx="5229225" cy="2924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2" w:rsidRDefault="003D2572">
      <w:r>
        <w:tab/>
      </w:r>
      <w:r>
        <w:tab/>
      </w:r>
      <w:r>
        <w:rPr>
          <w:noProof/>
        </w:rPr>
        <w:drawing>
          <wp:inline distT="0" distB="0" distL="0" distR="0">
            <wp:extent cx="5000625" cy="638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72" w:rsidRDefault="003D2572">
      <w:r>
        <w:tab/>
      </w:r>
      <w:r>
        <w:tab/>
      </w:r>
      <w:proofErr w:type="spellStart"/>
      <w:r w:rsidR="00AC1D40">
        <w:t>Conncet</w:t>
      </w:r>
      <w:proofErr w:type="spellEnd"/>
      <w:r w:rsidR="00AC1D40">
        <w:t xml:space="preserve"> your computer to </w:t>
      </w:r>
      <w:proofErr w:type="spellStart"/>
      <w:r w:rsidR="00AC1D40">
        <w:t>github</w:t>
      </w:r>
      <w:proofErr w:type="spellEnd"/>
      <w:r w:rsidR="00AC1D40">
        <w:t xml:space="preserve"> with this </w:t>
      </w:r>
      <w:proofErr w:type="gramStart"/>
      <w:r w:rsidR="00AC1D40">
        <w:t xml:space="preserve">comment </w:t>
      </w:r>
      <w:r w:rsidR="007D15E4">
        <w:t>.</w:t>
      </w:r>
      <w:proofErr w:type="gramEnd"/>
    </w:p>
    <w:p w:rsidR="007D15E4" w:rsidRDefault="007D15E4">
      <w:r>
        <w:tab/>
      </w:r>
      <w:r>
        <w:tab/>
      </w:r>
      <w:r>
        <w:rPr>
          <w:noProof/>
        </w:rPr>
        <w:t>To connect  local repository to the github server ,you need t add a remote repository.</w:t>
      </w:r>
    </w:p>
    <w:p w:rsidR="00AC1D40" w:rsidRDefault="00AC1D40">
      <w:r>
        <w:tab/>
      </w:r>
      <w:r>
        <w:tab/>
      </w:r>
      <w:r>
        <w:rPr>
          <w:noProof/>
        </w:rPr>
        <w:drawing>
          <wp:inline distT="0" distB="0" distL="0" distR="0">
            <wp:extent cx="7620000" cy="733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E4" w:rsidRDefault="007D15E4">
      <w:r>
        <w:tab/>
      </w:r>
      <w:r>
        <w:tab/>
      </w:r>
      <w:proofErr w:type="gramStart"/>
      <w:r>
        <w:t xml:space="preserve">To push local repository to </w:t>
      </w:r>
      <w:proofErr w:type="spellStart"/>
      <w:r>
        <w:t>github</w:t>
      </w:r>
      <w:proofErr w:type="spellEnd"/>
      <w:r>
        <w:t xml:space="preserve"> server.</w:t>
      </w:r>
      <w:proofErr w:type="gramEnd"/>
    </w:p>
    <w:p w:rsidR="007D15E4" w:rsidRDefault="007D15E4">
      <w:r>
        <w:tab/>
      </w:r>
      <w:r>
        <w:tab/>
      </w:r>
      <w:r>
        <w:rPr>
          <w:noProof/>
        </w:rPr>
        <w:drawing>
          <wp:inline distT="0" distB="0" distL="0" distR="0">
            <wp:extent cx="6029325" cy="1057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CD" w:rsidRDefault="00535ACD">
      <w:r>
        <w:tab/>
      </w:r>
      <w:r>
        <w:tab/>
        <w:t>Git pull command which will fetch and merge remote master branch to local master branch.</w:t>
      </w:r>
    </w:p>
    <w:p w:rsidR="00FE0609" w:rsidRDefault="00FE0609" w:rsidP="00FE0609">
      <w:pPr>
        <w:ind w:left="720"/>
      </w:pPr>
      <w:r>
        <w:tab/>
        <w:t>Git is doing git fetch (Which downloads the latest changes from the remote repository</w:t>
      </w:r>
      <w:proofErr w:type="gramStart"/>
      <w:r>
        <w:t>)and</w:t>
      </w:r>
      <w:proofErr w:type="gramEnd"/>
      <w:r>
        <w:t xml:space="preserve"> then git merge(which merges them into local </w:t>
      </w:r>
    </w:p>
    <w:p w:rsidR="00FE0609" w:rsidRDefault="00FE0609" w:rsidP="00FE0609">
      <w:pPr>
        <w:ind w:left="720"/>
      </w:pPr>
      <w:r>
        <w:tab/>
        <w:t xml:space="preserve">Repository).If you don’t </w:t>
      </w:r>
      <w:proofErr w:type="spellStart"/>
      <w:r>
        <w:t>wanna</w:t>
      </w:r>
      <w:proofErr w:type="spellEnd"/>
      <w:r>
        <w:t xml:space="preserve"> merge the code </w:t>
      </w:r>
      <w:proofErr w:type="gramStart"/>
      <w:r>
        <w:t>immediately(</w:t>
      </w:r>
      <w:proofErr w:type="gramEnd"/>
      <w:r>
        <w:t>you may want to review the changes first),you can do a git fetch.</w:t>
      </w:r>
    </w:p>
    <w:p w:rsidR="00FE0609" w:rsidRDefault="00FE0609" w:rsidP="00FE0609">
      <w:pPr>
        <w:ind w:left="720"/>
      </w:pPr>
      <w:r>
        <w:tab/>
        <w:t xml:space="preserve">Git pull::It </w:t>
      </w:r>
      <w:proofErr w:type="gramStart"/>
      <w:r>
        <w:t>fetch</w:t>
      </w:r>
      <w:proofErr w:type="gramEnd"/>
      <w:r>
        <w:t xml:space="preserve"> the latest commits from remote repository and merge them into local repository.</w:t>
      </w:r>
    </w:p>
    <w:p w:rsidR="00FE0609" w:rsidRDefault="00FE0609" w:rsidP="00FE0609">
      <w:pPr>
        <w:ind w:left="720"/>
      </w:pPr>
      <w:r>
        <w:tab/>
        <w:t>Git fetch::It only shows the latest commits but doesn’t merge.</w:t>
      </w:r>
    </w:p>
    <w:sectPr w:rsidR="00FE0609" w:rsidSect="002C31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B12813"/>
    <w:rsid w:val="001332FF"/>
    <w:rsid w:val="002625FE"/>
    <w:rsid w:val="002C3133"/>
    <w:rsid w:val="002F7BA1"/>
    <w:rsid w:val="00332B0E"/>
    <w:rsid w:val="003D2572"/>
    <w:rsid w:val="00475D16"/>
    <w:rsid w:val="004B0657"/>
    <w:rsid w:val="00535ACD"/>
    <w:rsid w:val="0076575F"/>
    <w:rsid w:val="007D15E4"/>
    <w:rsid w:val="008356CF"/>
    <w:rsid w:val="009022B9"/>
    <w:rsid w:val="009B3B5E"/>
    <w:rsid w:val="00A10477"/>
    <w:rsid w:val="00A24F4D"/>
    <w:rsid w:val="00A27CC4"/>
    <w:rsid w:val="00AC1D40"/>
    <w:rsid w:val="00B12813"/>
    <w:rsid w:val="00CB62F8"/>
    <w:rsid w:val="00D1529D"/>
    <w:rsid w:val="00D6755F"/>
    <w:rsid w:val="00F73856"/>
    <w:rsid w:val="00FE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2C3133"/>
  </w:style>
  <w:style w:type="paragraph" w:styleId="Heading1">
    <w:name w:val="heading 1"/>
    <w:basedOn w:val="Normal"/>
    <w:next w:val="Normal"/>
    <w:uiPriority w:val="5"/>
    <w:qFormat/>
    <w:rsid w:val="002C3133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2C313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2C3133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2C3133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2C3133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2C3133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2C3133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2C3133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2C3133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2C3133"/>
    <w:rPr>
      <w:color w:val="808080"/>
    </w:rPr>
  </w:style>
  <w:style w:type="paragraph" w:customStyle="1" w:styleId="Account">
    <w:name w:val="Account"/>
    <w:semiHidden/>
    <w:rsid w:val="002C3133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2C3133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2C3133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2C3133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2C3133"/>
    <w:rPr>
      <w:i/>
      <w:iCs/>
    </w:rPr>
  </w:style>
  <w:style w:type="character" w:styleId="Strong">
    <w:name w:val="Strong"/>
    <w:basedOn w:val="DefaultParagraphFont"/>
    <w:uiPriority w:val="22"/>
    <w:qFormat/>
    <w:rsid w:val="002C3133"/>
    <w:rPr>
      <w:b/>
      <w:bCs/>
    </w:rPr>
  </w:style>
  <w:style w:type="paragraph" w:customStyle="1" w:styleId="underline">
    <w:name w:val="underline"/>
    <w:semiHidden/>
    <w:rsid w:val="002C3133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2C3133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B128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33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itHub.com" TargetMode="Externa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3E3C"/>
    <w:rsid w:val="00165BF0"/>
    <w:rsid w:val="002D3E3C"/>
    <w:rsid w:val="008576DA"/>
    <w:rsid w:val="009B1B02"/>
    <w:rsid w:val="00D004A3"/>
    <w:rsid w:val="00E77E5D"/>
    <w:rsid w:val="00FD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B0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맑은 고딕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GITHUB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227C4A11-2986-46D8-899D-A5ACC131DB0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269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Hebr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2020-02-12T16:06:00Z</dcterms:created>
  <dcterms:modified xsi:type="dcterms:W3CDTF">2020-04-08T10:04:00Z</dcterms:modified>
</cp:coreProperties>
</file>